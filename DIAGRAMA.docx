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5AC" w:rsidRDefault="00BA0C83" w:rsidP="00BA0C83">
      <w:pPr>
        <w:pStyle w:val="Ttulo1"/>
        <w:jc w:val="center"/>
      </w:pPr>
      <w:r>
        <w:rPr>
          <w:noProof/>
          <w:lang w:eastAsia="es-CO"/>
        </w:rPr>
        <w:t>Diagrama de clases</w:t>
      </w:r>
      <w:r>
        <w:rPr>
          <w:noProof/>
          <w:lang w:eastAsia="es-CO"/>
        </w:rPr>
        <w:br/>
      </w:r>
    </w:p>
    <w:p w:rsidR="00B645AC" w:rsidRDefault="00BA0C83" w:rsidP="00B645A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15pt;height:243.05pt">
            <v:imagedata r:id="rId7" o:title="redesClases"/>
          </v:shape>
        </w:pict>
      </w:r>
    </w:p>
    <w:p w:rsidR="00D11225" w:rsidRDefault="00D11225" w:rsidP="00D11225">
      <w:pPr>
        <w:pStyle w:val="Ttulo1"/>
        <w:jc w:val="center"/>
      </w:pPr>
      <w:r>
        <w:t>Caso de uso</w:t>
      </w:r>
    </w:p>
    <w:p w:rsidR="00542D5F" w:rsidRPr="00542D5F" w:rsidRDefault="00542D5F" w:rsidP="00542D5F"/>
    <w:p w:rsidR="00FD5B7A" w:rsidRDefault="00D11225" w:rsidP="00B645AC">
      <w:pPr>
        <w:jc w:val="center"/>
      </w:pPr>
      <w:r w:rsidRPr="00D11225">
        <w:rPr>
          <w:noProof/>
          <w:lang w:eastAsia="es-CO"/>
        </w:rPr>
        <w:drawing>
          <wp:inline distT="0" distB="0" distL="0" distR="0">
            <wp:extent cx="5943600" cy="3285681"/>
            <wp:effectExtent l="0" t="0" r="0" b="0"/>
            <wp:docPr id="5" name="Imagen 5" descr="C:\Users\Usuario\Desktop\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casoDeUs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5AC">
        <w:br/>
      </w:r>
      <w:r w:rsidR="00B645AC">
        <w:br/>
      </w:r>
      <w:r w:rsidR="00B645AC">
        <w:br/>
      </w:r>
      <w:r w:rsidR="00B645AC">
        <w:lastRenderedPageBreak/>
        <w:br/>
      </w:r>
    </w:p>
    <w:p w:rsidR="00BA0C83" w:rsidRDefault="00BA0C83" w:rsidP="00BA0C83">
      <w:pPr>
        <w:pStyle w:val="Ttulo1"/>
        <w:jc w:val="center"/>
      </w:pPr>
      <w:r>
        <w:t>Diagrama de interacción</w:t>
      </w:r>
    </w:p>
    <w:p w:rsidR="00542D5F" w:rsidRPr="00542D5F" w:rsidRDefault="00542D5F" w:rsidP="00542D5F"/>
    <w:p w:rsidR="00542D5F" w:rsidRPr="00542D5F" w:rsidRDefault="00542D5F" w:rsidP="00542D5F">
      <w:r>
        <w:pict>
          <v:shape id="_x0000_i1028" type="#_x0000_t75" style="width:467.7pt;height:259.8pt">
            <v:imagedata r:id="rId9" o:title="interaccion"/>
          </v:shape>
        </w:pict>
      </w:r>
    </w:p>
    <w:p w:rsidR="00B645AC" w:rsidRDefault="00B645AC" w:rsidP="00B645AC">
      <w:pPr>
        <w:jc w:val="center"/>
      </w:pPr>
    </w:p>
    <w:p w:rsidR="00B645AC" w:rsidRDefault="00B645AC" w:rsidP="00B645AC">
      <w:pPr>
        <w:jc w:val="center"/>
      </w:pPr>
    </w:p>
    <w:p w:rsidR="00B645AC" w:rsidRDefault="00B645AC" w:rsidP="00B645AC">
      <w:pPr>
        <w:jc w:val="center"/>
      </w:pPr>
    </w:p>
    <w:p w:rsidR="00B645AC" w:rsidRDefault="00B645AC" w:rsidP="00B645AC">
      <w:pPr>
        <w:jc w:val="center"/>
      </w:pPr>
      <w:r>
        <w:t xml:space="preserve">A base de varios intentos se pudo concluir que la mejor alternativa para reconocer los dígitos fue crear la red neuronal con catorce entradas (siete </w:t>
      </w:r>
      <w:proofErr w:type="spellStart"/>
      <w:r>
        <w:t>eigen</w:t>
      </w:r>
      <w:proofErr w:type="spellEnd"/>
      <w:r w:rsidR="00542D5F">
        <w:t xml:space="preserve"> </w:t>
      </w:r>
      <w:bookmarkStart w:id="0" w:name="_GoBack"/>
      <w:bookmarkEnd w:id="0"/>
      <w:r>
        <w:t xml:space="preserve">vectores horizontales y siete verticales); 10 salidas cada una de ella representando el respectivo número (0 – 9) y para optimizar tiempo se utilizó 1 capa media con una red creada con veinte mil iteraciones y un corpus por digito de 200 imágenes. </w:t>
      </w:r>
    </w:p>
    <w:sectPr w:rsidR="00B645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C28" w:rsidRDefault="009E1C28">
      <w:r>
        <w:separator/>
      </w:r>
    </w:p>
  </w:endnote>
  <w:endnote w:type="continuationSeparator" w:id="0">
    <w:p w:rsidR="009E1C28" w:rsidRDefault="009E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B7A" w:rsidRDefault="00FD5B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B7A" w:rsidRDefault="00FD5B7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B7A" w:rsidRDefault="00FD5B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C28" w:rsidRDefault="009E1C28">
      <w:r>
        <w:separator/>
      </w:r>
    </w:p>
  </w:footnote>
  <w:footnote w:type="continuationSeparator" w:id="0">
    <w:p w:rsidR="009E1C28" w:rsidRDefault="009E1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B7A" w:rsidRDefault="00FD5B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225" w:rsidRDefault="00D1122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B7A" w:rsidRDefault="00FD5B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AC"/>
    <w:rsid w:val="001575BF"/>
    <w:rsid w:val="00200BFE"/>
    <w:rsid w:val="0046471D"/>
    <w:rsid w:val="00542D5F"/>
    <w:rsid w:val="009E1C28"/>
    <w:rsid w:val="00A3479F"/>
    <w:rsid w:val="00B645AC"/>
    <w:rsid w:val="00BA0C83"/>
    <w:rsid w:val="00D11225"/>
    <w:rsid w:val="00E660D1"/>
    <w:rsid w:val="00FD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7BF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112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D112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Espaciado%20simple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simple(3)</Template>
  <TotalTime>0</TotalTime>
  <Pages>2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2016-11-10T08:13:00Z</dcterms:created>
  <dcterms:modified xsi:type="dcterms:W3CDTF">2016-11-11T02:58:00Z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